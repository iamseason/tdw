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1AE" w:rsidRPr="007872E9" w:rsidRDefault="007161AE"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、云南</w:t>
      </w:r>
      <w:r>
        <w:rPr>
          <w:rFonts w:ascii="宋体" w:cs="黑体"/>
          <w:b/>
          <w:color w:val="FF0000"/>
          <w:sz w:val="24"/>
          <w:szCs w:val="24"/>
          <w:u w:val="single"/>
        </w:rPr>
        <w:t>76</w:t>
      </w:r>
      <w:r>
        <w:rPr>
          <w:rFonts w:ascii="宋体" w:cs="黑体" w:hint="eastAsia"/>
          <w:b/>
          <w:color w:val="FF0000"/>
          <w:sz w:val="24"/>
          <w:szCs w:val="24"/>
          <w:u w:val="single"/>
        </w:rPr>
        <w:t>人、山东</w:t>
      </w:r>
      <w:r>
        <w:rPr>
          <w:rFonts w:ascii="宋体" w:cs="黑体"/>
          <w:b/>
          <w:color w:val="FF0000"/>
          <w:sz w:val="24"/>
          <w:szCs w:val="24"/>
          <w:u w:val="single"/>
        </w:rPr>
        <w:t>313</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7161AE" w:rsidRDefault="007161AE"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7161AE" w:rsidRDefault="007161AE" w:rsidP="0011348D">
      <w:pPr>
        <w:tabs>
          <w:tab w:val="left" w:pos="2550"/>
          <w:tab w:val="center" w:pos="4422"/>
        </w:tabs>
        <w:spacing w:line="440" w:lineRule="exact"/>
        <w:jc w:val="left"/>
        <w:rPr>
          <w:rFonts w:ascii="宋体" w:cs="黑体"/>
          <w:b/>
          <w:spacing w:val="-4"/>
          <w:sz w:val="36"/>
          <w:szCs w:val="36"/>
        </w:rPr>
      </w:pPr>
    </w:p>
    <w:p w:rsidR="007161AE" w:rsidRPr="00906081" w:rsidRDefault="007161AE"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7161AE" w:rsidRPr="00906081" w:rsidRDefault="007161AE"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7161AE" w:rsidRPr="000C3AA9" w:rsidRDefault="007161AE" w:rsidP="00962E89">
      <w:pPr>
        <w:spacing w:line="440" w:lineRule="exact"/>
        <w:rPr>
          <w:rFonts w:ascii="宋体" w:cs="黑体"/>
          <w:b/>
          <w:sz w:val="36"/>
          <w:szCs w:val="36"/>
        </w:rPr>
      </w:pPr>
    </w:p>
    <w:p w:rsidR="007161AE" w:rsidRPr="00EB684F" w:rsidRDefault="007161AE" w:rsidP="008A72C4">
      <w:pPr>
        <w:spacing w:line="440" w:lineRule="exact"/>
        <w:rPr>
          <w:rFonts w:ascii="宋体" w:cs="黑体"/>
          <w:b/>
          <w:color w:val="000000"/>
          <w:sz w:val="30"/>
          <w:szCs w:val="30"/>
        </w:rPr>
      </w:pPr>
      <w:r w:rsidRPr="00EB684F">
        <w:rPr>
          <w:rFonts w:ascii="宋体" w:hAnsi="宋体" w:cs="黑体" w:hint="eastAsia"/>
          <w:b/>
          <w:color w:val="000000"/>
          <w:sz w:val="30"/>
          <w:szCs w:val="30"/>
        </w:rPr>
        <w:t>尊敬的</w:t>
      </w:r>
      <w:r w:rsidRPr="00EB684F">
        <w:rPr>
          <w:rFonts w:hint="eastAsia"/>
          <w:b/>
          <w:sz w:val="30"/>
          <w:szCs w:val="30"/>
        </w:rPr>
        <w:t>梁维东书记</w:t>
      </w:r>
      <w:r w:rsidRPr="00EB684F">
        <w:rPr>
          <w:rFonts w:ascii="宋体" w:hAnsi="宋体" w:cs="黑体" w:hint="eastAsia"/>
          <w:b/>
          <w:color w:val="000000"/>
          <w:sz w:val="30"/>
          <w:szCs w:val="30"/>
        </w:rPr>
        <w:t>：</w:t>
      </w:r>
    </w:p>
    <w:p w:rsidR="007161AE" w:rsidRPr="000F5B05" w:rsidRDefault="007161AE" w:rsidP="009D0D70">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7161AE" w:rsidRDefault="007161AE" w:rsidP="009D0D70">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93213A">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区继南京江苏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sidRPr="007700D0">
        <w:rPr>
          <w:rFonts w:ascii="宋体" w:cs="仿宋_GB2312"/>
          <w:color w:val="000000"/>
          <w:sz w:val="28"/>
          <w:szCs w:val="28"/>
        </w:rPr>
        <w:t>0</w:t>
      </w:r>
      <w:r>
        <w:rPr>
          <w:rFonts w:ascii="宋体" w:cs="仿宋_GB2312"/>
          <w:color w:val="000000"/>
          <w:sz w:val="28"/>
          <w:szCs w:val="28"/>
        </w:rPr>
        <w:t>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7161AE" w:rsidRDefault="007161AE" w:rsidP="009D0D70">
      <w:pPr>
        <w:spacing w:line="440" w:lineRule="exact"/>
        <w:ind w:firstLineChars="200" w:firstLine="31680"/>
        <w:rPr>
          <w:rFonts w:ascii="宋体" w:cs="仿宋_GB2312"/>
          <w:sz w:val="28"/>
          <w:szCs w:val="28"/>
        </w:rPr>
      </w:pPr>
    </w:p>
    <w:p w:rsidR="007161AE" w:rsidRPr="000C3AA9" w:rsidRDefault="007161AE"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7161AE" w:rsidRPr="003D51A7" w:rsidRDefault="007161AE" w:rsidP="009D0D70">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sz w:val="28"/>
          <w:szCs w:val="28"/>
        </w:rPr>
        <w:t xml:space="preserve"> </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7161AE" w:rsidRPr="009C4152" w:rsidRDefault="007161AE" w:rsidP="009D0D70">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7161AE" w:rsidRPr="009C4152" w:rsidRDefault="007161AE" w:rsidP="009D0D70">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7161AE" w:rsidRDefault="007161AE" w:rsidP="009D0D70">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7161AE" w:rsidRPr="002345C7" w:rsidRDefault="007161AE" w:rsidP="009D0D70">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7161AE" w:rsidRPr="00157783" w:rsidRDefault="007161AE" w:rsidP="009D0D70">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7161AE" w:rsidRDefault="007161AE" w:rsidP="009D0D70">
      <w:pPr>
        <w:spacing w:line="440" w:lineRule="exact"/>
        <w:ind w:firstLineChars="200" w:firstLine="31680"/>
        <w:rPr>
          <w:rFonts w:ascii="simsun" w:hAnsi="simsun"/>
          <w:color w:val="333333"/>
          <w:shd w:val="clear" w:color="auto" w:fill="FFFFFF"/>
        </w:rPr>
      </w:pPr>
    </w:p>
    <w:p w:rsidR="007161AE" w:rsidRPr="000C3AA9" w:rsidRDefault="007161AE"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7161AE" w:rsidRPr="000C3AA9" w:rsidRDefault="007161AE" w:rsidP="009D0D70">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7161AE" w:rsidRPr="00AB3CE0" w:rsidRDefault="007161AE" w:rsidP="009D0D70">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7161AE" w:rsidRPr="003F363C" w:rsidRDefault="007161AE" w:rsidP="009D0D70">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7161AE" w:rsidRPr="006D30DC" w:rsidRDefault="007161AE" w:rsidP="009D0D70">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7161AE" w:rsidRPr="000C3AA9" w:rsidRDefault="007161AE" w:rsidP="009D0D70">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7161AE" w:rsidRDefault="007161AE" w:rsidP="009D0D70">
      <w:pPr>
        <w:spacing w:line="440" w:lineRule="exact"/>
        <w:ind w:firstLineChars="200" w:firstLine="31680"/>
        <w:rPr>
          <w:rFonts w:ascii="宋体" w:cs="仿宋_GB2312"/>
          <w:sz w:val="28"/>
          <w:szCs w:val="28"/>
        </w:rPr>
      </w:pPr>
    </w:p>
    <w:p w:rsidR="007161AE" w:rsidRPr="00B21BBC" w:rsidRDefault="007161AE"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7161AE" w:rsidRPr="006D30DC" w:rsidRDefault="007161AE" w:rsidP="009D0D70">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7161AE" w:rsidRPr="006D30DC" w:rsidRDefault="007161AE" w:rsidP="009D0D70">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7161AE" w:rsidRPr="006D30DC" w:rsidRDefault="007161AE" w:rsidP="009D0D70">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7161AE" w:rsidRPr="009C4152" w:rsidRDefault="007161AE" w:rsidP="009D0D70">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7161AE" w:rsidRDefault="007161AE" w:rsidP="009D0D70">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7161AE" w:rsidRDefault="007161AE" w:rsidP="009D0D70">
      <w:pPr>
        <w:spacing w:line="440" w:lineRule="exact"/>
        <w:ind w:firstLineChars="200" w:firstLine="31680"/>
        <w:rPr>
          <w:rFonts w:ascii="宋体" w:cs="仿宋_GB2312"/>
          <w:sz w:val="28"/>
          <w:szCs w:val="28"/>
        </w:rPr>
      </w:pPr>
    </w:p>
    <w:p w:rsidR="007161AE" w:rsidRPr="00A90AED" w:rsidRDefault="007161AE"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7161AE" w:rsidRPr="00A90AED" w:rsidRDefault="007161AE" w:rsidP="009D0D70">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7161AE" w:rsidRPr="00A90AED" w:rsidRDefault="007161AE" w:rsidP="009D0D70">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7161AE" w:rsidRPr="00A90AED" w:rsidRDefault="007161AE" w:rsidP="009D0D70">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7161AE" w:rsidRPr="00A90AED" w:rsidRDefault="007161AE"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7161AE" w:rsidRPr="009964C9" w:rsidRDefault="007161AE" w:rsidP="009D0D7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7161AE" w:rsidRPr="009964C9" w:rsidRDefault="007161AE" w:rsidP="009D0D7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7161AE" w:rsidRPr="009964C9" w:rsidRDefault="007161AE"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7161AE" w:rsidRPr="009964C9" w:rsidRDefault="007161AE" w:rsidP="009D0D7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7161AE" w:rsidRPr="009964C9" w:rsidRDefault="007161AE" w:rsidP="009D0D7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7161AE" w:rsidRPr="009964C9" w:rsidRDefault="007161AE" w:rsidP="009D0D70">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7161AE" w:rsidRPr="009964C9" w:rsidRDefault="007161AE" w:rsidP="009D0D70">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7161AE" w:rsidRPr="009964C9" w:rsidRDefault="007161AE"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7161AE" w:rsidRPr="009964C9" w:rsidRDefault="007161AE" w:rsidP="009D0D70">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7161AE" w:rsidRPr="00955745" w:rsidRDefault="007161AE"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7161AE" w:rsidRPr="009C4152" w:rsidRDefault="007161AE" w:rsidP="008A72C4">
      <w:pPr>
        <w:spacing w:line="440" w:lineRule="exact"/>
        <w:ind w:firstLine="420"/>
        <w:rPr>
          <w:rFonts w:ascii="宋体" w:cs="微软雅黑"/>
          <w:color w:val="FF0000"/>
          <w:sz w:val="28"/>
          <w:szCs w:val="28"/>
        </w:rPr>
      </w:pPr>
    </w:p>
    <w:p w:rsidR="007161AE" w:rsidRDefault="007161AE" w:rsidP="009D0D70">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7161AE" w:rsidRPr="00955745" w:rsidRDefault="007161AE" w:rsidP="009D0D70">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7161AE" w:rsidRPr="003F1941" w:rsidRDefault="007161AE" w:rsidP="009D0D70">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7161AE" w:rsidRPr="00955745" w:rsidRDefault="007161AE" w:rsidP="009D0D70">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7161AE" w:rsidRPr="00955745" w:rsidRDefault="007161AE" w:rsidP="009D0D70">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7161AE" w:rsidRDefault="007161AE" w:rsidP="009D0D70">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7161AE" w:rsidRDefault="007161AE" w:rsidP="009D0D70">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7161AE" w:rsidRPr="00EB7F03" w:rsidRDefault="007161AE" w:rsidP="009D0D70">
      <w:pPr>
        <w:spacing w:line="440" w:lineRule="exact"/>
        <w:ind w:firstLineChars="200" w:firstLine="31680"/>
        <w:rPr>
          <w:rFonts w:ascii="宋体" w:cs="仿宋_GB2312"/>
          <w:b/>
          <w:color w:val="000000"/>
          <w:sz w:val="28"/>
          <w:szCs w:val="28"/>
        </w:rPr>
      </w:pPr>
    </w:p>
    <w:p w:rsidR="007161AE" w:rsidRPr="0018182C" w:rsidRDefault="007161AE" w:rsidP="009D0D70">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7161AE" w:rsidRDefault="007161AE" w:rsidP="009D0D70">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7161AE" w:rsidRDefault="007161AE" w:rsidP="009D0D70">
      <w:pPr>
        <w:spacing w:line="440" w:lineRule="exact"/>
        <w:ind w:firstLineChars="200" w:firstLine="31680"/>
        <w:rPr>
          <w:rFonts w:ascii="宋体" w:cs="仿宋_GB2312"/>
          <w:sz w:val="28"/>
          <w:szCs w:val="28"/>
        </w:rPr>
      </w:pPr>
    </w:p>
    <w:p w:rsidR="007161AE" w:rsidRPr="00DC634B" w:rsidRDefault="007161AE" w:rsidP="009D0D70">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7161AE" w:rsidRPr="00DC634B" w:rsidRDefault="007161AE" w:rsidP="009D0D70">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7161AE" w:rsidRDefault="007161AE" w:rsidP="008A72C4">
      <w:pPr>
        <w:pStyle w:val="1"/>
        <w:spacing w:line="440" w:lineRule="exact"/>
        <w:ind w:firstLineChars="0" w:firstLine="0"/>
        <w:rPr>
          <w:rFonts w:ascii="宋体" w:cs="仿宋_GB2312"/>
          <w:b/>
          <w:sz w:val="28"/>
          <w:szCs w:val="28"/>
        </w:rPr>
      </w:pPr>
    </w:p>
    <w:p w:rsidR="007161AE" w:rsidRPr="00955A12" w:rsidRDefault="007161AE"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7161AE" w:rsidRPr="008A5794" w:rsidRDefault="007161AE" w:rsidP="00962E89">
      <w:pPr>
        <w:pStyle w:val="1"/>
        <w:spacing w:line="440" w:lineRule="exact"/>
        <w:ind w:firstLineChars="0" w:firstLine="0"/>
        <w:rPr>
          <w:sz w:val="24"/>
          <w:szCs w:val="24"/>
        </w:rPr>
      </w:pPr>
    </w:p>
    <w:p w:rsidR="007161AE" w:rsidRPr="008A5794" w:rsidRDefault="007161AE" w:rsidP="000D6C4B">
      <w:pPr>
        <w:pStyle w:val="1"/>
        <w:spacing w:line="380" w:lineRule="exact"/>
        <w:ind w:firstLineChars="0" w:firstLine="0"/>
        <w:rPr>
          <w:rFonts w:ascii="宋体" w:cs="仿宋_GB2312"/>
          <w:b/>
          <w:sz w:val="24"/>
          <w:szCs w:val="24"/>
        </w:rPr>
      </w:pPr>
      <w:r w:rsidRPr="008A5794">
        <w:rPr>
          <w:rFonts w:ascii="宋体" w:hAnsi="宋体" w:cs="仿宋_GB2312" w:hint="eastAsia"/>
          <w:b/>
          <w:sz w:val="24"/>
          <w:szCs w:val="24"/>
        </w:rPr>
        <w:t>附件一：相关证据来源</w:t>
      </w:r>
    </w:p>
    <w:p w:rsidR="007161AE" w:rsidRPr="00962E89" w:rsidRDefault="007161AE"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7161AE" w:rsidRPr="00962E89" w:rsidRDefault="007161AE"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7161AE" w:rsidRPr="00962E89" w:rsidRDefault="007161AE"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7161AE" w:rsidRPr="00962E89" w:rsidRDefault="007161AE"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7161AE" w:rsidRPr="00962E89" w:rsidRDefault="007161AE"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7161AE" w:rsidRPr="00962E89" w:rsidRDefault="007161AE"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7161AE" w:rsidRPr="00962E89" w:rsidRDefault="007161AE"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7161AE" w:rsidRPr="00962E89" w:rsidRDefault="007161AE"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7161AE" w:rsidRPr="00962E89" w:rsidRDefault="007161AE"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7161AE" w:rsidRPr="00962E89" w:rsidRDefault="007161AE"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7161AE" w:rsidRPr="00962E89" w:rsidRDefault="007161AE"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7161AE" w:rsidRPr="00962E89" w:rsidRDefault="007161AE"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7161AE" w:rsidRPr="00962E89" w:rsidRDefault="007161AE" w:rsidP="000D6C4B">
      <w:pPr>
        <w:spacing w:line="380" w:lineRule="exact"/>
        <w:jc w:val="left"/>
        <w:rPr>
          <w:rStyle w:val="fontstyle01"/>
          <w:rFonts w:hAnsi="Calibri"/>
          <w:color w:val="000000"/>
          <w:sz w:val="24"/>
          <w:szCs w:val="24"/>
        </w:rPr>
      </w:pPr>
    </w:p>
    <w:p w:rsidR="007161AE" w:rsidRPr="00962E89" w:rsidRDefault="007161AE"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7161AE" w:rsidRPr="00962E89" w:rsidRDefault="007161AE" w:rsidP="009D0D70">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7161AE" w:rsidRDefault="007161AE" w:rsidP="00F234E3">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7161AE"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1AE" w:rsidRDefault="007161AE" w:rsidP="001070F1">
      <w:r>
        <w:separator/>
      </w:r>
    </w:p>
  </w:endnote>
  <w:endnote w:type="continuationSeparator" w:id="0">
    <w:p w:rsidR="007161AE" w:rsidRDefault="007161AE"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1AE" w:rsidRDefault="007161AE"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161AE" w:rsidRDefault="007161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1AE" w:rsidRDefault="007161AE"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161AE" w:rsidRDefault="007161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1AE" w:rsidRDefault="007161AE" w:rsidP="001070F1">
      <w:r>
        <w:separator/>
      </w:r>
    </w:p>
  </w:footnote>
  <w:footnote w:type="continuationSeparator" w:id="0">
    <w:p w:rsidR="007161AE" w:rsidRDefault="007161AE"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4FF3"/>
    <w:rsid w:val="00006D87"/>
    <w:rsid w:val="0000726D"/>
    <w:rsid w:val="00010D3E"/>
    <w:rsid w:val="00020CBE"/>
    <w:rsid w:val="000213FB"/>
    <w:rsid w:val="00023EB4"/>
    <w:rsid w:val="00025507"/>
    <w:rsid w:val="000276EA"/>
    <w:rsid w:val="00031B8C"/>
    <w:rsid w:val="00037752"/>
    <w:rsid w:val="00040D65"/>
    <w:rsid w:val="00041CF0"/>
    <w:rsid w:val="00044361"/>
    <w:rsid w:val="00044AEB"/>
    <w:rsid w:val="00045903"/>
    <w:rsid w:val="00047285"/>
    <w:rsid w:val="00047483"/>
    <w:rsid w:val="0004759B"/>
    <w:rsid w:val="00053092"/>
    <w:rsid w:val="000531E2"/>
    <w:rsid w:val="00060E1A"/>
    <w:rsid w:val="00064A89"/>
    <w:rsid w:val="00067730"/>
    <w:rsid w:val="00072A9E"/>
    <w:rsid w:val="00074429"/>
    <w:rsid w:val="00074800"/>
    <w:rsid w:val="00082365"/>
    <w:rsid w:val="00083642"/>
    <w:rsid w:val="00086562"/>
    <w:rsid w:val="00087B34"/>
    <w:rsid w:val="00096114"/>
    <w:rsid w:val="00097A39"/>
    <w:rsid w:val="000A09DA"/>
    <w:rsid w:val="000A132B"/>
    <w:rsid w:val="000A5CD4"/>
    <w:rsid w:val="000A5EA3"/>
    <w:rsid w:val="000A6B94"/>
    <w:rsid w:val="000B0919"/>
    <w:rsid w:val="000B0C3C"/>
    <w:rsid w:val="000B2443"/>
    <w:rsid w:val="000B25B8"/>
    <w:rsid w:val="000B35EE"/>
    <w:rsid w:val="000B45FD"/>
    <w:rsid w:val="000B4F65"/>
    <w:rsid w:val="000C3871"/>
    <w:rsid w:val="000C3AA9"/>
    <w:rsid w:val="000C6268"/>
    <w:rsid w:val="000D2B38"/>
    <w:rsid w:val="000D6112"/>
    <w:rsid w:val="000D6C4B"/>
    <w:rsid w:val="000E2743"/>
    <w:rsid w:val="000E3AE0"/>
    <w:rsid w:val="000E44A8"/>
    <w:rsid w:val="000F03BC"/>
    <w:rsid w:val="000F191E"/>
    <w:rsid w:val="000F1CE3"/>
    <w:rsid w:val="000F5B05"/>
    <w:rsid w:val="000F7AC0"/>
    <w:rsid w:val="001008C8"/>
    <w:rsid w:val="001012B2"/>
    <w:rsid w:val="00102F09"/>
    <w:rsid w:val="00105082"/>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904A8"/>
    <w:rsid w:val="001960B2"/>
    <w:rsid w:val="001A3D26"/>
    <w:rsid w:val="001A4996"/>
    <w:rsid w:val="001A6E37"/>
    <w:rsid w:val="001B0451"/>
    <w:rsid w:val="001B3869"/>
    <w:rsid w:val="001B6D4D"/>
    <w:rsid w:val="001C17D3"/>
    <w:rsid w:val="001C35A9"/>
    <w:rsid w:val="001C4D05"/>
    <w:rsid w:val="001C63EF"/>
    <w:rsid w:val="001C6A41"/>
    <w:rsid w:val="001C6AFA"/>
    <w:rsid w:val="001D3367"/>
    <w:rsid w:val="001E1029"/>
    <w:rsid w:val="001E18DA"/>
    <w:rsid w:val="001E7A7B"/>
    <w:rsid w:val="001F2E50"/>
    <w:rsid w:val="001F49B5"/>
    <w:rsid w:val="001F6CC6"/>
    <w:rsid w:val="0020453A"/>
    <w:rsid w:val="00206D14"/>
    <w:rsid w:val="00207E38"/>
    <w:rsid w:val="00210F4E"/>
    <w:rsid w:val="00213DF5"/>
    <w:rsid w:val="00213E13"/>
    <w:rsid w:val="0021540E"/>
    <w:rsid w:val="002218C8"/>
    <w:rsid w:val="00223691"/>
    <w:rsid w:val="00224288"/>
    <w:rsid w:val="00225336"/>
    <w:rsid w:val="002255DA"/>
    <w:rsid w:val="002267BB"/>
    <w:rsid w:val="00230501"/>
    <w:rsid w:val="00231516"/>
    <w:rsid w:val="002345C7"/>
    <w:rsid w:val="002400E9"/>
    <w:rsid w:val="00245040"/>
    <w:rsid w:val="002512C0"/>
    <w:rsid w:val="00261207"/>
    <w:rsid w:val="0026182C"/>
    <w:rsid w:val="00266288"/>
    <w:rsid w:val="00270035"/>
    <w:rsid w:val="00270657"/>
    <w:rsid w:val="00270EE7"/>
    <w:rsid w:val="0027495B"/>
    <w:rsid w:val="002772AB"/>
    <w:rsid w:val="00282F61"/>
    <w:rsid w:val="00284FDD"/>
    <w:rsid w:val="002856E1"/>
    <w:rsid w:val="00291FC1"/>
    <w:rsid w:val="00292A63"/>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D1F15"/>
    <w:rsid w:val="002D678E"/>
    <w:rsid w:val="002D680A"/>
    <w:rsid w:val="002E219D"/>
    <w:rsid w:val="002F18A8"/>
    <w:rsid w:val="002F2038"/>
    <w:rsid w:val="002F326A"/>
    <w:rsid w:val="00300B6E"/>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2F2B"/>
    <w:rsid w:val="00335DE0"/>
    <w:rsid w:val="00336F66"/>
    <w:rsid w:val="00340B2A"/>
    <w:rsid w:val="003422F6"/>
    <w:rsid w:val="0034251C"/>
    <w:rsid w:val="003447AB"/>
    <w:rsid w:val="00345F79"/>
    <w:rsid w:val="00350AB0"/>
    <w:rsid w:val="003529F2"/>
    <w:rsid w:val="003534FC"/>
    <w:rsid w:val="00354078"/>
    <w:rsid w:val="00355454"/>
    <w:rsid w:val="00356000"/>
    <w:rsid w:val="00366475"/>
    <w:rsid w:val="00366720"/>
    <w:rsid w:val="00366C86"/>
    <w:rsid w:val="00373334"/>
    <w:rsid w:val="00373A19"/>
    <w:rsid w:val="003862DC"/>
    <w:rsid w:val="003912C8"/>
    <w:rsid w:val="003913AD"/>
    <w:rsid w:val="00392165"/>
    <w:rsid w:val="00394B52"/>
    <w:rsid w:val="00396F1F"/>
    <w:rsid w:val="003A0B0E"/>
    <w:rsid w:val="003A34DC"/>
    <w:rsid w:val="003A4A29"/>
    <w:rsid w:val="003A4F29"/>
    <w:rsid w:val="003B1A0C"/>
    <w:rsid w:val="003B520E"/>
    <w:rsid w:val="003C217D"/>
    <w:rsid w:val="003C3CB2"/>
    <w:rsid w:val="003C45B0"/>
    <w:rsid w:val="003D51A7"/>
    <w:rsid w:val="003D533B"/>
    <w:rsid w:val="003D7DF0"/>
    <w:rsid w:val="003E0072"/>
    <w:rsid w:val="003E2604"/>
    <w:rsid w:val="003E5E63"/>
    <w:rsid w:val="003E604A"/>
    <w:rsid w:val="003E7737"/>
    <w:rsid w:val="003F1941"/>
    <w:rsid w:val="003F23DB"/>
    <w:rsid w:val="003F2C62"/>
    <w:rsid w:val="003F363C"/>
    <w:rsid w:val="003F6B99"/>
    <w:rsid w:val="003F6C33"/>
    <w:rsid w:val="003F7B6C"/>
    <w:rsid w:val="00402266"/>
    <w:rsid w:val="004060D6"/>
    <w:rsid w:val="00406916"/>
    <w:rsid w:val="004071CD"/>
    <w:rsid w:val="00410663"/>
    <w:rsid w:val="00410853"/>
    <w:rsid w:val="004108F9"/>
    <w:rsid w:val="0041342C"/>
    <w:rsid w:val="00416723"/>
    <w:rsid w:val="004168CD"/>
    <w:rsid w:val="00417104"/>
    <w:rsid w:val="00422158"/>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A4058"/>
    <w:rsid w:val="004A6AE5"/>
    <w:rsid w:val="004A74AC"/>
    <w:rsid w:val="004B0FDB"/>
    <w:rsid w:val="004B16B1"/>
    <w:rsid w:val="004B1BEC"/>
    <w:rsid w:val="004B391D"/>
    <w:rsid w:val="004B5872"/>
    <w:rsid w:val="004B70FD"/>
    <w:rsid w:val="004C16AB"/>
    <w:rsid w:val="004D0F46"/>
    <w:rsid w:val="004D7C91"/>
    <w:rsid w:val="004E065B"/>
    <w:rsid w:val="004E0AFE"/>
    <w:rsid w:val="004E2C53"/>
    <w:rsid w:val="004E3E25"/>
    <w:rsid w:val="004E7DBF"/>
    <w:rsid w:val="004F035B"/>
    <w:rsid w:val="004F3166"/>
    <w:rsid w:val="004F3CAD"/>
    <w:rsid w:val="00506142"/>
    <w:rsid w:val="00507C66"/>
    <w:rsid w:val="00511697"/>
    <w:rsid w:val="00511853"/>
    <w:rsid w:val="005169B6"/>
    <w:rsid w:val="00527B29"/>
    <w:rsid w:val="0053000F"/>
    <w:rsid w:val="00531909"/>
    <w:rsid w:val="00541168"/>
    <w:rsid w:val="00541E74"/>
    <w:rsid w:val="005420F3"/>
    <w:rsid w:val="0054546D"/>
    <w:rsid w:val="0055230E"/>
    <w:rsid w:val="005535E1"/>
    <w:rsid w:val="00554DD4"/>
    <w:rsid w:val="00556D92"/>
    <w:rsid w:val="00556E67"/>
    <w:rsid w:val="00557302"/>
    <w:rsid w:val="00557D42"/>
    <w:rsid w:val="00562A5D"/>
    <w:rsid w:val="0056545F"/>
    <w:rsid w:val="00566912"/>
    <w:rsid w:val="00576D7B"/>
    <w:rsid w:val="00585989"/>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4E95"/>
    <w:rsid w:val="005F5A01"/>
    <w:rsid w:val="006065E5"/>
    <w:rsid w:val="00607433"/>
    <w:rsid w:val="00607D14"/>
    <w:rsid w:val="00611B56"/>
    <w:rsid w:val="006168F6"/>
    <w:rsid w:val="006204E6"/>
    <w:rsid w:val="00622274"/>
    <w:rsid w:val="006222CF"/>
    <w:rsid w:val="006313CA"/>
    <w:rsid w:val="00633E10"/>
    <w:rsid w:val="00634D79"/>
    <w:rsid w:val="0063633D"/>
    <w:rsid w:val="00641230"/>
    <w:rsid w:val="00641B8B"/>
    <w:rsid w:val="00644DDE"/>
    <w:rsid w:val="0064504E"/>
    <w:rsid w:val="00646143"/>
    <w:rsid w:val="0064614F"/>
    <w:rsid w:val="00646C2A"/>
    <w:rsid w:val="006476E7"/>
    <w:rsid w:val="00647E33"/>
    <w:rsid w:val="00653144"/>
    <w:rsid w:val="00654EEC"/>
    <w:rsid w:val="0065574B"/>
    <w:rsid w:val="00657133"/>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49C"/>
    <w:rsid w:val="00695B7C"/>
    <w:rsid w:val="00696505"/>
    <w:rsid w:val="006A0DC4"/>
    <w:rsid w:val="006A2199"/>
    <w:rsid w:val="006A2DCF"/>
    <w:rsid w:val="006A4915"/>
    <w:rsid w:val="006A6D9E"/>
    <w:rsid w:val="006B197A"/>
    <w:rsid w:val="006B1E64"/>
    <w:rsid w:val="006C0259"/>
    <w:rsid w:val="006C07EC"/>
    <w:rsid w:val="006C0C9A"/>
    <w:rsid w:val="006C3FB1"/>
    <w:rsid w:val="006C4DD5"/>
    <w:rsid w:val="006C5B3B"/>
    <w:rsid w:val="006C5B92"/>
    <w:rsid w:val="006C72B6"/>
    <w:rsid w:val="006D30DC"/>
    <w:rsid w:val="006D671F"/>
    <w:rsid w:val="006E0EB0"/>
    <w:rsid w:val="006E234A"/>
    <w:rsid w:val="006E26D6"/>
    <w:rsid w:val="006E442B"/>
    <w:rsid w:val="006F475A"/>
    <w:rsid w:val="006F50FB"/>
    <w:rsid w:val="006F70E5"/>
    <w:rsid w:val="00700558"/>
    <w:rsid w:val="00701025"/>
    <w:rsid w:val="00704082"/>
    <w:rsid w:val="0070452A"/>
    <w:rsid w:val="0071057F"/>
    <w:rsid w:val="0071344C"/>
    <w:rsid w:val="007138F4"/>
    <w:rsid w:val="00713C06"/>
    <w:rsid w:val="007161AE"/>
    <w:rsid w:val="007168A3"/>
    <w:rsid w:val="00717A61"/>
    <w:rsid w:val="00720D6E"/>
    <w:rsid w:val="00725896"/>
    <w:rsid w:val="007258DA"/>
    <w:rsid w:val="00730588"/>
    <w:rsid w:val="007337AA"/>
    <w:rsid w:val="00735685"/>
    <w:rsid w:val="007513D1"/>
    <w:rsid w:val="00751465"/>
    <w:rsid w:val="007536EF"/>
    <w:rsid w:val="0076015E"/>
    <w:rsid w:val="00762F6B"/>
    <w:rsid w:val="00765ED5"/>
    <w:rsid w:val="0076627D"/>
    <w:rsid w:val="007700D0"/>
    <w:rsid w:val="00775263"/>
    <w:rsid w:val="00777DB4"/>
    <w:rsid w:val="00785835"/>
    <w:rsid w:val="00785E14"/>
    <w:rsid w:val="007872E9"/>
    <w:rsid w:val="00790E54"/>
    <w:rsid w:val="007910F1"/>
    <w:rsid w:val="00792F0E"/>
    <w:rsid w:val="00794F3A"/>
    <w:rsid w:val="007A065F"/>
    <w:rsid w:val="007A1230"/>
    <w:rsid w:val="007A1499"/>
    <w:rsid w:val="007A77F8"/>
    <w:rsid w:val="007B2D28"/>
    <w:rsid w:val="007B3740"/>
    <w:rsid w:val="007B54C2"/>
    <w:rsid w:val="007C3792"/>
    <w:rsid w:val="007C5A81"/>
    <w:rsid w:val="007C6432"/>
    <w:rsid w:val="007C74E8"/>
    <w:rsid w:val="007C7A63"/>
    <w:rsid w:val="007C7A68"/>
    <w:rsid w:val="007D1796"/>
    <w:rsid w:val="007D1D5D"/>
    <w:rsid w:val="007D56B4"/>
    <w:rsid w:val="007D6F3F"/>
    <w:rsid w:val="007E0248"/>
    <w:rsid w:val="007E3329"/>
    <w:rsid w:val="007F099F"/>
    <w:rsid w:val="007F4CEF"/>
    <w:rsid w:val="007F5C23"/>
    <w:rsid w:val="007F6718"/>
    <w:rsid w:val="00800BBE"/>
    <w:rsid w:val="008041DF"/>
    <w:rsid w:val="0080443D"/>
    <w:rsid w:val="00810069"/>
    <w:rsid w:val="00813778"/>
    <w:rsid w:val="008224AC"/>
    <w:rsid w:val="0082318D"/>
    <w:rsid w:val="00824C33"/>
    <w:rsid w:val="008315F0"/>
    <w:rsid w:val="0084119B"/>
    <w:rsid w:val="00845019"/>
    <w:rsid w:val="00847774"/>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86E24"/>
    <w:rsid w:val="008922FD"/>
    <w:rsid w:val="00892E4F"/>
    <w:rsid w:val="008A087A"/>
    <w:rsid w:val="008A1285"/>
    <w:rsid w:val="008A288E"/>
    <w:rsid w:val="008A5119"/>
    <w:rsid w:val="008A5794"/>
    <w:rsid w:val="008A65B1"/>
    <w:rsid w:val="008A72C4"/>
    <w:rsid w:val="008B0F44"/>
    <w:rsid w:val="008B2541"/>
    <w:rsid w:val="008B3834"/>
    <w:rsid w:val="008C16BC"/>
    <w:rsid w:val="008C1FE4"/>
    <w:rsid w:val="008C31F2"/>
    <w:rsid w:val="008C3491"/>
    <w:rsid w:val="008C696C"/>
    <w:rsid w:val="008D2675"/>
    <w:rsid w:val="008D5EEA"/>
    <w:rsid w:val="008E2038"/>
    <w:rsid w:val="008E2382"/>
    <w:rsid w:val="008E2F30"/>
    <w:rsid w:val="008E304A"/>
    <w:rsid w:val="008E4258"/>
    <w:rsid w:val="008F2FFE"/>
    <w:rsid w:val="008F4079"/>
    <w:rsid w:val="008F5456"/>
    <w:rsid w:val="008F675D"/>
    <w:rsid w:val="008F6CAD"/>
    <w:rsid w:val="008F6DEE"/>
    <w:rsid w:val="008F7B48"/>
    <w:rsid w:val="008F7B7D"/>
    <w:rsid w:val="00902075"/>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3213A"/>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6328"/>
    <w:rsid w:val="0098695B"/>
    <w:rsid w:val="009916FE"/>
    <w:rsid w:val="009937B8"/>
    <w:rsid w:val="00994AEF"/>
    <w:rsid w:val="009964C9"/>
    <w:rsid w:val="009A23C4"/>
    <w:rsid w:val="009C0C1A"/>
    <w:rsid w:val="009C310C"/>
    <w:rsid w:val="009C4152"/>
    <w:rsid w:val="009C590A"/>
    <w:rsid w:val="009C6354"/>
    <w:rsid w:val="009D0D70"/>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4BA3"/>
    <w:rsid w:val="00A47EA8"/>
    <w:rsid w:val="00A51F22"/>
    <w:rsid w:val="00A51F62"/>
    <w:rsid w:val="00A52BFD"/>
    <w:rsid w:val="00A5446A"/>
    <w:rsid w:val="00A62292"/>
    <w:rsid w:val="00A63124"/>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513"/>
    <w:rsid w:val="00AA43E2"/>
    <w:rsid w:val="00AA660B"/>
    <w:rsid w:val="00AA6A99"/>
    <w:rsid w:val="00AB0FEB"/>
    <w:rsid w:val="00AB12FB"/>
    <w:rsid w:val="00AB27C4"/>
    <w:rsid w:val="00AB3CE0"/>
    <w:rsid w:val="00AB5EDD"/>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1427B"/>
    <w:rsid w:val="00B21BBC"/>
    <w:rsid w:val="00B225C7"/>
    <w:rsid w:val="00B275D0"/>
    <w:rsid w:val="00B30545"/>
    <w:rsid w:val="00B3191A"/>
    <w:rsid w:val="00B34F2B"/>
    <w:rsid w:val="00B406A1"/>
    <w:rsid w:val="00B42155"/>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36B"/>
    <w:rsid w:val="00B778AF"/>
    <w:rsid w:val="00B80BE5"/>
    <w:rsid w:val="00B82E43"/>
    <w:rsid w:val="00B931E4"/>
    <w:rsid w:val="00BA0B53"/>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0E0D"/>
    <w:rsid w:val="00BF3215"/>
    <w:rsid w:val="00BF3258"/>
    <w:rsid w:val="00C012AD"/>
    <w:rsid w:val="00C024DB"/>
    <w:rsid w:val="00C10DFE"/>
    <w:rsid w:val="00C159D3"/>
    <w:rsid w:val="00C24A20"/>
    <w:rsid w:val="00C24E21"/>
    <w:rsid w:val="00C25C19"/>
    <w:rsid w:val="00C26257"/>
    <w:rsid w:val="00C27F25"/>
    <w:rsid w:val="00C337F3"/>
    <w:rsid w:val="00C35A22"/>
    <w:rsid w:val="00C37FAC"/>
    <w:rsid w:val="00C417E7"/>
    <w:rsid w:val="00C4449E"/>
    <w:rsid w:val="00C5075A"/>
    <w:rsid w:val="00C52CC6"/>
    <w:rsid w:val="00C55748"/>
    <w:rsid w:val="00C5589C"/>
    <w:rsid w:val="00C558BA"/>
    <w:rsid w:val="00C603AB"/>
    <w:rsid w:val="00C60719"/>
    <w:rsid w:val="00C65A97"/>
    <w:rsid w:val="00C701FF"/>
    <w:rsid w:val="00C706F4"/>
    <w:rsid w:val="00C8509B"/>
    <w:rsid w:val="00C90D02"/>
    <w:rsid w:val="00C93B6C"/>
    <w:rsid w:val="00C94FD0"/>
    <w:rsid w:val="00CA294C"/>
    <w:rsid w:val="00CA43D1"/>
    <w:rsid w:val="00CA4CDE"/>
    <w:rsid w:val="00CA5A72"/>
    <w:rsid w:val="00CA6F55"/>
    <w:rsid w:val="00CB0CBD"/>
    <w:rsid w:val="00CB2723"/>
    <w:rsid w:val="00CB32B4"/>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B86"/>
    <w:rsid w:val="00D044A2"/>
    <w:rsid w:val="00D04DB6"/>
    <w:rsid w:val="00D11377"/>
    <w:rsid w:val="00D13574"/>
    <w:rsid w:val="00D146C9"/>
    <w:rsid w:val="00D21DB2"/>
    <w:rsid w:val="00D23DCD"/>
    <w:rsid w:val="00D26B23"/>
    <w:rsid w:val="00D3421C"/>
    <w:rsid w:val="00D37B56"/>
    <w:rsid w:val="00D402AE"/>
    <w:rsid w:val="00D428A8"/>
    <w:rsid w:val="00D4482A"/>
    <w:rsid w:val="00D45118"/>
    <w:rsid w:val="00D464E9"/>
    <w:rsid w:val="00D469CB"/>
    <w:rsid w:val="00D47336"/>
    <w:rsid w:val="00D55CF1"/>
    <w:rsid w:val="00D57F9F"/>
    <w:rsid w:val="00D60346"/>
    <w:rsid w:val="00D61D26"/>
    <w:rsid w:val="00D712D0"/>
    <w:rsid w:val="00D73614"/>
    <w:rsid w:val="00D740ED"/>
    <w:rsid w:val="00D7465E"/>
    <w:rsid w:val="00D748A0"/>
    <w:rsid w:val="00D76457"/>
    <w:rsid w:val="00D764D8"/>
    <w:rsid w:val="00D85F3D"/>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E06C3"/>
    <w:rsid w:val="00DE1CAB"/>
    <w:rsid w:val="00DF6443"/>
    <w:rsid w:val="00DF6941"/>
    <w:rsid w:val="00DF6DE7"/>
    <w:rsid w:val="00DF7AD5"/>
    <w:rsid w:val="00E01656"/>
    <w:rsid w:val="00E0439B"/>
    <w:rsid w:val="00E073F7"/>
    <w:rsid w:val="00E13B7F"/>
    <w:rsid w:val="00E20A3B"/>
    <w:rsid w:val="00E242D2"/>
    <w:rsid w:val="00E253E0"/>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14B7"/>
    <w:rsid w:val="00E52704"/>
    <w:rsid w:val="00E60CEB"/>
    <w:rsid w:val="00E61201"/>
    <w:rsid w:val="00E61ADC"/>
    <w:rsid w:val="00E653A3"/>
    <w:rsid w:val="00E70EC8"/>
    <w:rsid w:val="00E7180F"/>
    <w:rsid w:val="00E71B81"/>
    <w:rsid w:val="00E72557"/>
    <w:rsid w:val="00E745B5"/>
    <w:rsid w:val="00E77618"/>
    <w:rsid w:val="00E805B9"/>
    <w:rsid w:val="00E807F6"/>
    <w:rsid w:val="00E850F5"/>
    <w:rsid w:val="00E8572A"/>
    <w:rsid w:val="00E8614C"/>
    <w:rsid w:val="00E865FD"/>
    <w:rsid w:val="00E86851"/>
    <w:rsid w:val="00E93B27"/>
    <w:rsid w:val="00E96BBA"/>
    <w:rsid w:val="00EB0C34"/>
    <w:rsid w:val="00EB268A"/>
    <w:rsid w:val="00EB684F"/>
    <w:rsid w:val="00EB7F03"/>
    <w:rsid w:val="00EC09BD"/>
    <w:rsid w:val="00EC1B86"/>
    <w:rsid w:val="00EC23D7"/>
    <w:rsid w:val="00EC3B9A"/>
    <w:rsid w:val="00EC3FFA"/>
    <w:rsid w:val="00EC40D9"/>
    <w:rsid w:val="00EC63D7"/>
    <w:rsid w:val="00ED1C20"/>
    <w:rsid w:val="00ED37F8"/>
    <w:rsid w:val="00ED3B81"/>
    <w:rsid w:val="00ED517E"/>
    <w:rsid w:val="00ED6254"/>
    <w:rsid w:val="00ED6A0B"/>
    <w:rsid w:val="00EE0896"/>
    <w:rsid w:val="00EE35D1"/>
    <w:rsid w:val="00EE7CC3"/>
    <w:rsid w:val="00EF43DD"/>
    <w:rsid w:val="00F00A7E"/>
    <w:rsid w:val="00F03CE2"/>
    <w:rsid w:val="00F07A4B"/>
    <w:rsid w:val="00F07C59"/>
    <w:rsid w:val="00F1346D"/>
    <w:rsid w:val="00F140D0"/>
    <w:rsid w:val="00F14B33"/>
    <w:rsid w:val="00F16D85"/>
    <w:rsid w:val="00F234E3"/>
    <w:rsid w:val="00F24CC4"/>
    <w:rsid w:val="00F2699D"/>
    <w:rsid w:val="00F2713E"/>
    <w:rsid w:val="00F27E37"/>
    <w:rsid w:val="00F3140F"/>
    <w:rsid w:val="00F350E3"/>
    <w:rsid w:val="00F35EDE"/>
    <w:rsid w:val="00F43795"/>
    <w:rsid w:val="00F47B72"/>
    <w:rsid w:val="00F53669"/>
    <w:rsid w:val="00F53B6F"/>
    <w:rsid w:val="00F53F6D"/>
    <w:rsid w:val="00F540E5"/>
    <w:rsid w:val="00F5481C"/>
    <w:rsid w:val="00F55D89"/>
    <w:rsid w:val="00F62CDB"/>
    <w:rsid w:val="00F66224"/>
    <w:rsid w:val="00F677A4"/>
    <w:rsid w:val="00F70040"/>
    <w:rsid w:val="00F70A81"/>
    <w:rsid w:val="00F72693"/>
    <w:rsid w:val="00F760C8"/>
    <w:rsid w:val="00F8667C"/>
    <w:rsid w:val="00F86C55"/>
    <w:rsid w:val="00F93C1E"/>
    <w:rsid w:val="00F93F47"/>
    <w:rsid w:val="00F942BC"/>
    <w:rsid w:val="00F948A4"/>
    <w:rsid w:val="00F94FA4"/>
    <w:rsid w:val="00F97BD2"/>
    <w:rsid w:val="00FA001D"/>
    <w:rsid w:val="00FA003C"/>
    <w:rsid w:val="00FA1AB2"/>
    <w:rsid w:val="00FA2EA8"/>
    <w:rsid w:val="00FA673F"/>
    <w:rsid w:val="00FA69A7"/>
    <w:rsid w:val="00FA6DDE"/>
    <w:rsid w:val="00FB2696"/>
    <w:rsid w:val="00FC5D20"/>
    <w:rsid w:val="00FC5D5F"/>
    <w:rsid w:val="00FC6DBF"/>
    <w:rsid w:val="00FD1228"/>
    <w:rsid w:val="00FD58DD"/>
    <w:rsid w:val="00FE2633"/>
    <w:rsid w:val="00FE26AF"/>
    <w:rsid w:val="00FE44DE"/>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428545687">
      <w:marLeft w:val="0"/>
      <w:marRight w:val="0"/>
      <w:marTop w:val="0"/>
      <w:marBottom w:val="0"/>
      <w:divBdr>
        <w:top w:val="none" w:sz="0" w:space="0" w:color="auto"/>
        <w:left w:val="none" w:sz="0" w:space="0" w:color="auto"/>
        <w:bottom w:val="none" w:sz="0" w:space="0" w:color="auto"/>
        <w:right w:val="none" w:sz="0" w:space="0" w:color="auto"/>
      </w:divBdr>
    </w:div>
    <w:div w:id="428545688">
      <w:marLeft w:val="0"/>
      <w:marRight w:val="0"/>
      <w:marTop w:val="0"/>
      <w:marBottom w:val="0"/>
      <w:divBdr>
        <w:top w:val="none" w:sz="0" w:space="0" w:color="auto"/>
        <w:left w:val="none" w:sz="0" w:space="0" w:color="auto"/>
        <w:bottom w:val="none" w:sz="0" w:space="0" w:color="auto"/>
        <w:right w:val="none" w:sz="0" w:space="0" w:color="auto"/>
      </w:divBdr>
    </w:div>
    <w:div w:id="428545689">
      <w:marLeft w:val="0"/>
      <w:marRight w:val="0"/>
      <w:marTop w:val="0"/>
      <w:marBottom w:val="0"/>
      <w:divBdr>
        <w:top w:val="none" w:sz="0" w:space="0" w:color="auto"/>
        <w:left w:val="none" w:sz="0" w:space="0" w:color="auto"/>
        <w:bottom w:val="none" w:sz="0" w:space="0" w:color="auto"/>
        <w:right w:val="none" w:sz="0" w:space="0" w:color="auto"/>
      </w:divBdr>
    </w:div>
    <w:div w:id="428545690">
      <w:marLeft w:val="0"/>
      <w:marRight w:val="0"/>
      <w:marTop w:val="0"/>
      <w:marBottom w:val="0"/>
      <w:divBdr>
        <w:top w:val="none" w:sz="0" w:space="0" w:color="auto"/>
        <w:left w:val="none" w:sz="0" w:space="0" w:color="auto"/>
        <w:bottom w:val="none" w:sz="0" w:space="0" w:color="auto"/>
        <w:right w:val="none" w:sz="0" w:space="0" w:color="auto"/>
      </w:divBdr>
    </w:div>
    <w:div w:id="428545691">
      <w:marLeft w:val="0"/>
      <w:marRight w:val="0"/>
      <w:marTop w:val="0"/>
      <w:marBottom w:val="0"/>
      <w:divBdr>
        <w:top w:val="none" w:sz="0" w:space="0" w:color="auto"/>
        <w:left w:val="none" w:sz="0" w:space="0" w:color="auto"/>
        <w:bottom w:val="none" w:sz="0" w:space="0" w:color="auto"/>
        <w:right w:val="none" w:sz="0" w:space="0" w:color="auto"/>
      </w:divBdr>
    </w:div>
    <w:div w:id="4285456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2713</TotalTime>
  <Pages>12</Pages>
  <Words>1586</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403</cp:revision>
  <dcterms:created xsi:type="dcterms:W3CDTF">2019-05-06T18:07:00Z</dcterms:created>
  <dcterms:modified xsi:type="dcterms:W3CDTF">2019-05-25T13:12:00Z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